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237" w:rsidRDefault="00CC1237">
      <w:r>
        <w:t>Patrick Bell</w:t>
      </w:r>
      <w:r>
        <w:br/>
        <w:t>IGME.102.02</w:t>
      </w:r>
    </w:p>
    <w:p w:rsidR="00CC1237" w:rsidRDefault="00CC1237">
      <w:r>
        <w:t>Assignment</w:t>
      </w:r>
      <w:proofErr w:type="gramStart"/>
      <w:r>
        <w:t>:</w:t>
      </w:r>
      <w:proofErr w:type="gramEnd"/>
      <w:r>
        <w:br/>
        <w:t>Radio Station Database Part 1</w:t>
      </w:r>
      <w:bookmarkStart w:id="0" w:name="_GoBack"/>
      <w:bookmarkEnd w:id="0"/>
    </w:p>
    <w:p w:rsidR="00CC1237" w:rsidRDefault="00CC1237">
      <w:r>
        <w:t>Description</w:t>
      </w:r>
      <w:proofErr w:type="gramStart"/>
      <w:r>
        <w:t>:</w:t>
      </w:r>
      <w:proofErr w:type="gramEnd"/>
      <w:r>
        <w:br/>
        <w:t>This homework simulates a radio station’s database</w:t>
      </w:r>
    </w:p>
    <w:p w:rsidR="00CC1237" w:rsidRDefault="00CC1237">
      <w:r>
        <w:t>User Responsibilities</w:t>
      </w:r>
      <w:proofErr w:type="gramStart"/>
      <w:r>
        <w:t>:</w:t>
      </w:r>
      <w:proofErr w:type="gramEnd"/>
      <w:r>
        <w:br/>
        <w:t>The user must input a number between 1 and 8</w:t>
      </w:r>
    </w:p>
    <w:p w:rsidR="00CC1237" w:rsidRDefault="00CC1237">
      <w:r>
        <w:t>Caveats or Known Issues</w:t>
      </w:r>
      <w:r>
        <w:br/>
      </w:r>
      <w:proofErr w:type="gramStart"/>
      <w:r>
        <w:t>The</w:t>
      </w:r>
      <w:proofErr w:type="gramEnd"/>
      <w:r>
        <w:t xml:space="preserve"> user must input a whole number. Fractional numbers, letters, or other characters are not handled and the program will crash.</w:t>
      </w:r>
    </w:p>
    <w:p w:rsidR="00CC1237" w:rsidRDefault="00CC1237"/>
    <w:sectPr w:rsidR="00CC1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37"/>
    <w:rsid w:val="008A1F7F"/>
    <w:rsid w:val="00A867C1"/>
    <w:rsid w:val="00CC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CEF50-540F-4A1B-A879-E0877150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2DFEF2E3</Template>
  <TotalTime>10</TotalTime>
  <Pages>1</Pages>
  <Words>52</Words>
  <Characters>301</Characters>
  <Application>Microsoft Office Word</Application>
  <DocSecurity>0</DocSecurity>
  <Lines>2</Lines>
  <Paragraphs>1</Paragraphs>
  <ScaleCrop>false</ScaleCrop>
  <Company>Rochester Institute of Technology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Bell (RIT Student)</dc:creator>
  <cp:keywords/>
  <dc:description/>
  <cp:lastModifiedBy>Patrick Bell (RIT Student)</cp:lastModifiedBy>
  <cp:revision>1</cp:revision>
  <dcterms:created xsi:type="dcterms:W3CDTF">2016-03-17T20:13:00Z</dcterms:created>
  <dcterms:modified xsi:type="dcterms:W3CDTF">2016-03-17T20:23:00Z</dcterms:modified>
</cp:coreProperties>
</file>